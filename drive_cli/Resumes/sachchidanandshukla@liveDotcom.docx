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42"/>
        <w:gridCol w:w="2838"/>
        <w:gridCol w:w="3964"/>
        <w:gridCol w:w="2529"/>
        <w:gridCol w:w="527"/>
      </w:tblGrid>
      <w:tr w:rsidR="00605A5B" w14:paraId="21DCA53A" w14:textId="77777777" w:rsidTr="00DB040C">
        <w:trPr>
          <w:trHeight w:val="990"/>
        </w:trPr>
        <w:tc>
          <w:tcPr>
            <w:tcW w:w="942" w:type="dxa"/>
            <w:tcBorders>
              <w:bottom w:val="single" w:sz="18" w:space="0" w:color="648276" w:themeColor="accent5"/>
            </w:tcBorders>
          </w:tcPr>
          <w:p w14:paraId="352AA3B8" w14:textId="77777777" w:rsidR="00605A5B" w:rsidRDefault="00605A5B"/>
        </w:tc>
        <w:tc>
          <w:tcPr>
            <w:tcW w:w="9331" w:type="dxa"/>
            <w:gridSpan w:val="3"/>
            <w:tcBorders>
              <w:bottom w:val="single" w:sz="18" w:space="0" w:color="648276" w:themeColor="accent5"/>
            </w:tcBorders>
          </w:tcPr>
          <w:p w14:paraId="4F86D88C" w14:textId="5B80D203" w:rsidR="00605A5B" w:rsidRPr="004C08CE" w:rsidRDefault="004C08CE" w:rsidP="004C08CE">
            <w:pPr>
              <w:pStyle w:val="Title"/>
              <w:rPr>
                <w:rStyle w:val="Heading1Char"/>
                <w:sz w:val="44"/>
                <w:szCs w:val="32"/>
              </w:rPr>
            </w:pPr>
            <w:r w:rsidRPr="004C08CE">
              <w:rPr>
                <w:rStyle w:val="Heading1Char"/>
                <w:sz w:val="44"/>
                <w:szCs w:val="32"/>
              </w:rPr>
              <w:t>Sachchidanand Shukla</w:t>
            </w:r>
          </w:p>
        </w:tc>
        <w:tc>
          <w:tcPr>
            <w:tcW w:w="527" w:type="dxa"/>
            <w:tcBorders>
              <w:bottom w:val="single" w:sz="18" w:space="0" w:color="648276" w:themeColor="accent5"/>
            </w:tcBorders>
          </w:tcPr>
          <w:p w14:paraId="032E4A14" w14:textId="77777777" w:rsidR="00605A5B" w:rsidRDefault="00605A5B"/>
        </w:tc>
      </w:tr>
      <w:tr w:rsidR="00F4501B" w14:paraId="3CAC416E" w14:textId="77777777" w:rsidTr="00DB040C">
        <w:tc>
          <w:tcPr>
            <w:tcW w:w="378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8BB723F" w14:textId="77777777" w:rsidR="00F4501B" w:rsidRDefault="00F4501B"/>
        </w:tc>
        <w:tc>
          <w:tcPr>
            <w:tcW w:w="396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3A1AB301" w14:textId="77777777" w:rsidR="00F4501B" w:rsidRDefault="00F4501B"/>
        </w:tc>
        <w:tc>
          <w:tcPr>
            <w:tcW w:w="3056" w:type="dxa"/>
            <w:gridSpan w:val="2"/>
            <w:tcBorders>
              <w:top w:val="single" w:sz="18" w:space="0" w:color="648276" w:themeColor="accent5"/>
            </w:tcBorders>
          </w:tcPr>
          <w:p w14:paraId="2D51F838" w14:textId="77777777" w:rsidR="00F4501B" w:rsidRDefault="00F4501B"/>
        </w:tc>
      </w:tr>
      <w:tr w:rsidR="00605A5B" w14:paraId="22E111F0" w14:textId="77777777" w:rsidTr="00DB040C">
        <w:trPr>
          <w:trHeight w:val="1845"/>
        </w:trPr>
        <w:tc>
          <w:tcPr>
            <w:tcW w:w="3780" w:type="dxa"/>
            <w:gridSpan w:val="2"/>
            <w:tcBorders>
              <w:right w:val="single" w:sz="18" w:space="0" w:color="648276" w:themeColor="accent5"/>
            </w:tcBorders>
          </w:tcPr>
          <w:p w14:paraId="3756DE92" w14:textId="77777777" w:rsidR="00605A5B" w:rsidRPr="00C51B39" w:rsidRDefault="006261EC" w:rsidP="001B744B">
            <w:pPr>
              <w:pStyle w:val="TextLeft"/>
            </w:pPr>
            <w:sdt>
              <w:sdtPr>
                <w:id w:val="1604447469"/>
                <w:placeholder>
                  <w:docPart w:val="3DE77CBF9D2D43589A4F96D678F2409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C51B39">
                  <w:rPr>
                    <w:rStyle w:val="Heading1Char"/>
                  </w:rPr>
                  <w:t>Contact</w:t>
                </w:r>
              </w:sdtContent>
            </w:sdt>
          </w:p>
          <w:p w14:paraId="3A367C2F" w14:textId="73DA3EAB" w:rsidR="004C08CE" w:rsidRPr="00C51B39" w:rsidRDefault="004C08CE" w:rsidP="001B744B">
            <w:pPr>
              <w:pStyle w:val="TextLeft"/>
            </w:pPr>
            <w:r w:rsidRPr="00C51B39">
              <w:t>1111 Block F, Sec 23-A</w:t>
            </w:r>
          </w:p>
          <w:p w14:paraId="5409DA5A" w14:textId="4C9A4908" w:rsidR="00C1095A" w:rsidRPr="00C51B39" w:rsidRDefault="004C08CE" w:rsidP="001B744B">
            <w:pPr>
              <w:pStyle w:val="TextLeft"/>
            </w:pPr>
            <w:r w:rsidRPr="00C51B39">
              <w:t>Gurugram, Haryana 122017</w:t>
            </w:r>
          </w:p>
          <w:p w14:paraId="190A8ADC" w14:textId="7C77FDB2" w:rsidR="00C1095A" w:rsidRPr="00C51B39" w:rsidRDefault="004C08CE" w:rsidP="001B744B">
            <w:pPr>
              <w:pStyle w:val="TextLeft"/>
            </w:pPr>
            <w:r w:rsidRPr="00C51B39">
              <w:t>+91-9870180080</w:t>
            </w:r>
          </w:p>
          <w:p w14:paraId="447DDD6F" w14:textId="5FEA8155" w:rsidR="001B744B" w:rsidRPr="00C51B39" w:rsidRDefault="004C08CE" w:rsidP="001B744B">
            <w:pPr>
              <w:pStyle w:val="TextLeft"/>
            </w:pPr>
            <w:r w:rsidRPr="00C51B39">
              <w:t>sachchidanandshukla</w:t>
            </w:r>
            <w:r w:rsidR="001B744B" w:rsidRPr="00C51B39">
              <w:t>@live.com</w:t>
            </w:r>
          </w:p>
          <w:p w14:paraId="4D91CD3F" w14:textId="7428DC65" w:rsidR="00605A5B" w:rsidRPr="00C51B39" w:rsidRDefault="006261EC" w:rsidP="001B744B">
            <w:pPr>
              <w:pStyle w:val="TextLeft"/>
            </w:pPr>
            <w:hyperlink r:id="rId10" w:history="1">
              <w:r w:rsidR="00693662" w:rsidRPr="00C51B39">
                <w:rPr>
                  <w:rStyle w:val="Hyperlink"/>
                  <w:color w:val="00B0F0"/>
                </w:rPr>
                <w:t>www.linkedin.com/in/snshukla/</w:t>
              </w:r>
            </w:hyperlink>
          </w:p>
          <w:p w14:paraId="2BA4B80D" w14:textId="30C28788" w:rsidR="00693662" w:rsidRPr="00C51B39" w:rsidRDefault="00693662" w:rsidP="00693662">
            <w:pPr>
              <w:jc w:val="right"/>
            </w:pPr>
            <w:r w:rsidRPr="00C51B39">
              <w:t>sachchidanandshukla.in</w:t>
            </w:r>
          </w:p>
        </w:tc>
        <w:tc>
          <w:tcPr>
            <w:tcW w:w="702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935A48F" w14:textId="77777777"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14:paraId="49F6F9FC" w14:textId="7B452ABF" w:rsidR="00DB040C" w:rsidRPr="00DB040C" w:rsidRDefault="00150F56" w:rsidP="00DB040C">
            <w:pPr>
              <w:pStyle w:val="TextRight"/>
            </w:pPr>
            <w:r>
              <w:t xml:space="preserve">An excellent academic record, </w:t>
            </w:r>
            <w:r w:rsidR="00DB040C">
              <w:t xml:space="preserve">talented system administrator offering experience of 4 years in Unix/Linux environment and expertise in </w:t>
            </w:r>
            <w:r w:rsidR="00DB040C" w:rsidRPr="00C51B39">
              <w:t>several</w:t>
            </w:r>
            <w:r w:rsidR="00DB040C">
              <w:t xml:space="preserve"> flavors of Linux including Red Hat, CentOS, Ubuntu, Oracle Linux. Strong Grasp of computer security, assorted operating systems, </w:t>
            </w:r>
            <w:r w:rsidR="00DB040C" w:rsidRPr="00C51B39">
              <w:t>numerous</w:t>
            </w:r>
            <w:r w:rsidR="00DB040C">
              <w:t xml:space="preserve"> </w:t>
            </w:r>
            <w:proofErr w:type="gramStart"/>
            <w:r w:rsidR="00C51B39">
              <w:t>application</w:t>
            </w:r>
            <w:proofErr w:type="gramEnd"/>
            <w:r w:rsidR="00C51B39">
              <w:t>,</w:t>
            </w:r>
            <w:r w:rsidR="00DB040C">
              <w:t xml:space="preserve"> and mixed platforms.</w:t>
            </w:r>
          </w:p>
        </w:tc>
      </w:tr>
      <w:tr w:rsidR="00E10F01" w14:paraId="5D257774" w14:textId="77777777" w:rsidTr="0017021D">
        <w:trPr>
          <w:trHeight w:val="4480"/>
        </w:trPr>
        <w:tc>
          <w:tcPr>
            <w:tcW w:w="3780" w:type="dxa"/>
            <w:gridSpan w:val="2"/>
            <w:tcBorders>
              <w:right w:val="single" w:sz="18" w:space="0" w:color="648276" w:themeColor="accent5"/>
            </w:tcBorders>
          </w:tcPr>
          <w:p w14:paraId="55DB8922" w14:textId="0CC30F57" w:rsidR="00693662" w:rsidRPr="00C51B39" w:rsidRDefault="00DB040C" w:rsidP="00693662">
            <w:pPr>
              <w:pStyle w:val="Heading1"/>
            </w:pPr>
            <w:r w:rsidRPr="00C51B39">
              <w:t>Skil</w:t>
            </w:r>
            <w:r w:rsidR="00693662" w:rsidRPr="00C51B39">
              <w:t>ls</w:t>
            </w:r>
          </w:p>
          <w:p w14:paraId="74559842" w14:textId="1E4B3486" w:rsidR="00E10F01" w:rsidRPr="00C51B39" w:rsidRDefault="00E810C1" w:rsidP="002F7092">
            <w:pPr>
              <w:pStyle w:val="TextLeft"/>
              <w:spacing w:after="120"/>
            </w:pPr>
            <w:r w:rsidRPr="00C51B39">
              <w:t>Adaptability and Flexibility</w:t>
            </w:r>
          </w:p>
          <w:p w14:paraId="33EED2E1" w14:textId="3C4175C7" w:rsidR="00E810C1" w:rsidRPr="00C51B39" w:rsidRDefault="00E810C1" w:rsidP="002F7092">
            <w:pPr>
              <w:pStyle w:val="TextLeft"/>
              <w:spacing w:after="120"/>
            </w:pPr>
            <w:r w:rsidRPr="00C51B39">
              <w:t>Communication</w:t>
            </w:r>
          </w:p>
          <w:p w14:paraId="36503034" w14:textId="75A801E9" w:rsidR="00E810C1" w:rsidRPr="00C51B39" w:rsidRDefault="00E810C1" w:rsidP="002F7092">
            <w:pPr>
              <w:pStyle w:val="TextLeft"/>
              <w:spacing w:after="120"/>
            </w:pPr>
            <w:r w:rsidRPr="00C51B39">
              <w:t>Teamwork</w:t>
            </w:r>
          </w:p>
          <w:p w14:paraId="20E8A249" w14:textId="4276450D" w:rsidR="00E810C1" w:rsidRPr="00C51B39" w:rsidRDefault="00E810C1" w:rsidP="002F7092">
            <w:pPr>
              <w:pStyle w:val="TextLeft"/>
              <w:spacing w:after="120"/>
            </w:pPr>
            <w:r w:rsidRPr="00C51B39">
              <w:t>Multi-tasking</w:t>
            </w:r>
          </w:p>
          <w:p w14:paraId="666EA9A4" w14:textId="20AC0E45" w:rsidR="00472164" w:rsidRPr="00C51B39" w:rsidRDefault="00E810C1" w:rsidP="00472164">
            <w:pPr>
              <w:pStyle w:val="TextLeft"/>
            </w:pPr>
            <w:r w:rsidRPr="00C51B39">
              <w:t>Analytical Thinkin</w:t>
            </w:r>
            <w:r w:rsidR="00472164" w:rsidRPr="00C51B39">
              <w:t>g</w:t>
            </w:r>
          </w:p>
          <w:p w14:paraId="55AE027B" w14:textId="31464236" w:rsidR="00E810C1" w:rsidRPr="00C51B39" w:rsidRDefault="00E810C1" w:rsidP="002F7092">
            <w:pPr>
              <w:pStyle w:val="TextLeft"/>
              <w:spacing w:after="240"/>
            </w:pPr>
            <w:r w:rsidRPr="00C51B39">
              <w:t xml:space="preserve"> </w:t>
            </w:r>
          </w:p>
          <w:p w14:paraId="219A28A4" w14:textId="3CBE6FB8" w:rsidR="00E10F01" w:rsidRPr="00C51B39" w:rsidRDefault="00AB2143" w:rsidP="0016696C">
            <w:pPr>
              <w:pStyle w:val="TextLeft"/>
            </w:pPr>
            <w:r w:rsidRPr="00C51B39">
              <w:rPr>
                <w:rStyle w:val="Heading1Char"/>
              </w:rPr>
              <w:t>Technology Summary</w:t>
            </w:r>
          </w:p>
          <w:p w14:paraId="43802DC4" w14:textId="2DA72685" w:rsidR="00B560E2" w:rsidRPr="00C51B39" w:rsidRDefault="00B560E2" w:rsidP="00C51B39">
            <w:pPr>
              <w:pStyle w:val="TextLeft"/>
              <w:spacing w:after="120"/>
            </w:pPr>
            <w:r w:rsidRPr="00C51B39">
              <w:t>Linux Administration</w:t>
            </w:r>
          </w:p>
          <w:p w14:paraId="0D25C7F1" w14:textId="17B97582" w:rsidR="00B560E2" w:rsidRPr="00C51B39" w:rsidRDefault="00B560E2" w:rsidP="00C51B39">
            <w:pPr>
              <w:pStyle w:val="TextLeft"/>
              <w:spacing w:after="120"/>
            </w:pPr>
            <w:r w:rsidRPr="00C51B39">
              <w:t>Virtualization Technology</w:t>
            </w:r>
          </w:p>
          <w:p w14:paraId="6511975D" w14:textId="631A933B" w:rsidR="00B560E2" w:rsidRPr="00C51B39" w:rsidRDefault="00C51B39" w:rsidP="00B560E2">
            <w:pPr>
              <w:pStyle w:val="TextLeft"/>
            </w:pPr>
            <w:r>
              <w:t xml:space="preserve">Hands on </w:t>
            </w:r>
            <w:r w:rsidR="00B560E2" w:rsidRPr="00C51B39">
              <w:t>Database Administration</w:t>
            </w:r>
          </w:p>
          <w:p w14:paraId="78E40795" w14:textId="3525B41F" w:rsidR="00B560E2" w:rsidRPr="00C51B39" w:rsidRDefault="00B560E2" w:rsidP="00C51B39">
            <w:pPr>
              <w:pStyle w:val="TextLeft"/>
              <w:spacing w:after="120"/>
            </w:pPr>
            <w:r w:rsidRPr="00C51B39">
              <w:t xml:space="preserve">(oracle, </w:t>
            </w:r>
            <w:proofErr w:type="spellStart"/>
            <w:r w:rsidRPr="00C51B39">
              <w:t>postgre</w:t>
            </w:r>
            <w:proofErr w:type="spellEnd"/>
            <w:r w:rsidRPr="00C51B39">
              <w:t xml:space="preserve">, </w:t>
            </w:r>
            <w:r w:rsidR="00C51B39" w:rsidRPr="00C51B39">
              <w:t>MySQL</w:t>
            </w:r>
            <w:r w:rsidRPr="00C51B39">
              <w:t>)</w:t>
            </w:r>
          </w:p>
          <w:p w14:paraId="4DBD0D3A" w14:textId="48CB241D" w:rsidR="00B560E2" w:rsidRPr="00C51B39" w:rsidRDefault="00B560E2" w:rsidP="00C51B39">
            <w:pPr>
              <w:pStyle w:val="TextLeft"/>
              <w:spacing w:after="120"/>
            </w:pPr>
            <w:r w:rsidRPr="00C51B39">
              <w:t>Network Administration</w:t>
            </w:r>
          </w:p>
          <w:p w14:paraId="3435433A" w14:textId="36800EE6" w:rsidR="00B560E2" w:rsidRPr="00C51B39" w:rsidRDefault="00B560E2" w:rsidP="00C51B39">
            <w:pPr>
              <w:pStyle w:val="TextLeft"/>
              <w:spacing w:after="120"/>
            </w:pPr>
            <w:r w:rsidRPr="00C51B39">
              <w:t>Hands-on Oracle Cloud Infrastructure and AWS</w:t>
            </w:r>
          </w:p>
          <w:p w14:paraId="351D2906" w14:textId="09595842" w:rsidR="00B560E2" w:rsidRPr="00C51B39" w:rsidRDefault="00B560E2" w:rsidP="00C51B39">
            <w:pPr>
              <w:pStyle w:val="TextLeft"/>
              <w:spacing w:after="120"/>
            </w:pPr>
            <w:r w:rsidRPr="00C51B39">
              <w:t xml:space="preserve">VOIP/SIP, Asterisk </w:t>
            </w:r>
          </w:p>
          <w:p w14:paraId="2160069B" w14:textId="11BDA060" w:rsidR="00B560E2" w:rsidRPr="00C51B39" w:rsidRDefault="00B560E2" w:rsidP="00C51B39">
            <w:pPr>
              <w:pStyle w:val="TextLeft"/>
              <w:spacing w:after="120"/>
            </w:pPr>
            <w:r w:rsidRPr="00C51B39">
              <w:t>Active Directory Domain Services</w:t>
            </w:r>
          </w:p>
          <w:p w14:paraId="45430FB3" w14:textId="140E2C2A" w:rsidR="00B560E2" w:rsidRPr="00C51B39" w:rsidRDefault="00B560E2" w:rsidP="00C51B39">
            <w:pPr>
              <w:pStyle w:val="TextLeft"/>
              <w:spacing w:after="120"/>
            </w:pPr>
            <w:r w:rsidRPr="00C51B39">
              <w:t>Linux Server Hardening</w:t>
            </w:r>
          </w:p>
          <w:p w14:paraId="0A68F2B9" w14:textId="7282D192" w:rsidR="00B560E2" w:rsidRPr="00C51B39" w:rsidRDefault="00D32349" w:rsidP="00D32349">
            <w:pPr>
              <w:pStyle w:val="TextLeft"/>
            </w:pPr>
            <w:r w:rsidRPr="00C51B39">
              <w:t>Webserver Administration</w:t>
            </w:r>
          </w:p>
          <w:p w14:paraId="6AF8A3B9" w14:textId="77777777" w:rsidR="00B560E2" w:rsidRPr="00C51B39" w:rsidRDefault="00B560E2" w:rsidP="00B560E2"/>
          <w:p w14:paraId="368184E1" w14:textId="77777777" w:rsidR="00483845" w:rsidRPr="00C51B39" w:rsidRDefault="00483845" w:rsidP="00483845"/>
          <w:p w14:paraId="08B04D5D" w14:textId="77777777" w:rsidR="00483845" w:rsidRPr="00C51B39" w:rsidRDefault="00483845" w:rsidP="00483845">
            <w:pPr>
              <w:pStyle w:val="TextLeft"/>
              <w:rPr>
                <w:rStyle w:val="Heading1Char"/>
              </w:rPr>
            </w:pPr>
            <w:r w:rsidRPr="00C51B39">
              <w:rPr>
                <w:rStyle w:val="Heading1Char"/>
              </w:rPr>
              <w:t>Education</w:t>
            </w:r>
          </w:p>
          <w:p w14:paraId="187EBF87" w14:textId="0769201D" w:rsidR="00483845" w:rsidRPr="00C51B39" w:rsidRDefault="00483845" w:rsidP="00483845">
            <w:pPr>
              <w:pStyle w:val="TextLeft"/>
            </w:pPr>
            <w:r w:rsidRPr="00C51B39">
              <w:t>B</w:t>
            </w:r>
            <w:r w:rsidR="00D32349" w:rsidRPr="00C51B39">
              <w:t xml:space="preserve">. </w:t>
            </w:r>
            <w:r w:rsidR="00E1781C" w:rsidRPr="00C51B39">
              <w:t>Tech</w:t>
            </w:r>
            <w:r w:rsidR="00D32349" w:rsidRPr="00C51B39">
              <w:t xml:space="preserve"> - </w:t>
            </w:r>
            <w:r w:rsidR="00D32349" w:rsidRPr="00C51B39">
              <w:t>Computer Science</w:t>
            </w:r>
          </w:p>
          <w:p w14:paraId="3A7C9D06" w14:textId="2B8BAD6D" w:rsidR="00483845" w:rsidRPr="00C51B39" w:rsidRDefault="00E1781C" w:rsidP="00483845">
            <w:pPr>
              <w:pStyle w:val="TextLeft"/>
            </w:pPr>
            <w:r w:rsidRPr="00C51B39">
              <w:t>(</w:t>
            </w:r>
            <w:r w:rsidR="00D32349" w:rsidRPr="00C51B39">
              <w:t>Shobhit University</w:t>
            </w:r>
            <w:r w:rsidRPr="00C51B39">
              <w:t xml:space="preserve">, </w:t>
            </w:r>
            <w:r w:rsidR="00483845" w:rsidRPr="00C51B39">
              <w:t>2009-13</w:t>
            </w:r>
            <w:r w:rsidRPr="00C51B39">
              <w:t>)</w:t>
            </w:r>
          </w:p>
          <w:p w14:paraId="78776FE9" w14:textId="77777777" w:rsidR="0017021D" w:rsidRPr="00C51B39" w:rsidRDefault="0017021D" w:rsidP="0017021D"/>
          <w:p w14:paraId="7EEB2DD0" w14:textId="77777777" w:rsidR="00483845" w:rsidRPr="00C51B39" w:rsidRDefault="00483845" w:rsidP="00483845">
            <w:pPr>
              <w:jc w:val="right"/>
            </w:pPr>
          </w:p>
          <w:p w14:paraId="6337BC5C" w14:textId="77777777" w:rsidR="00AB2143" w:rsidRPr="00C51B39" w:rsidRDefault="00AB2143" w:rsidP="00483845">
            <w:pPr>
              <w:jc w:val="right"/>
            </w:pPr>
          </w:p>
          <w:p w14:paraId="3967C4CC" w14:textId="77777777" w:rsidR="00AB2143" w:rsidRPr="00C51B39" w:rsidRDefault="00AB2143" w:rsidP="00483845">
            <w:pPr>
              <w:jc w:val="right"/>
            </w:pPr>
          </w:p>
          <w:p w14:paraId="532BDFCC" w14:textId="77777777" w:rsidR="00AB2143" w:rsidRPr="00C51B39" w:rsidRDefault="00AB2143" w:rsidP="00483845">
            <w:pPr>
              <w:jc w:val="right"/>
            </w:pPr>
          </w:p>
          <w:p w14:paraId="7F809FD7" w14:textId="28890657" w:rsidR="00AB2143" w:rsidRPr="00C51B39" w:rsidRDefault="00D32349" w:rsidP="00483845">
            <w:pPr>
              <w:jc w:val="right"/>
            </w:pPr>
            <w:r w:rsidRPr="00C51B39">
              <w:t xml:space="preserve"> </w:t>
            </w:r>
          </w:p>
          <w:p w14:paraId="78908B3F" w14:textId="77777777" w:rsidR="00AB2143" w:rsidRPr="00C51B39" w:rsidRDefault="00AB2143" w:rsidP="00AB2143">
            <w:pPr>
              <w:pStyle w:val="TextLeft"/>
            </w:pPr>
            <w:r w:rsidRPr="00C51B39">
              <w:rPr>
                <w:rStyle w:val="Heading1Char"/>
              </w:rPr>
              <w:t>Activities and Interests</w:t>
            </w:r>
          </w:p>
          <w:p w14:paraId="27576D10" w14:textId="77777777" w:rsidR="00C02FF4" w:rsidRPr="00C51B39" w:rsidRDefault="00C02FF4" w:rsidP="00C02FF4">
            <w:pPr>
              <w:jc w:val="right"/>
            </w:pPr>
            <w:r w:rsidRPr="00C51B39">
              <w:t>Surfing, Reading, Cooking</w:t>
            </w:r>
          </w:p>
          <w:p w14:paraId="4E36E788" w14:textId="77777777" w:rsidR="00AB2143" w:rsidRPr="00C51B39" w:rsidRDefault="00C02FF4" w:rsidP="00483845">
            <w:pPr>
              <w:jc w:val="right"/>
            </w:pPr>
            <w:r w:rsidRPr="00C51B39">
              <w:t>FIFA Mobile, PUBG</w:t>
            </w:r>
          </w:p>
          <w:p w14:paraId="3238F435" w14:textId="77777777" w:rsidR="00C02FF4" w:rsidRPr="00C51B39" w:rsidRDefault="00C02FF4" w:rsidP="00483845">
            <w:pPr>
              <w:jc w:val="right"/>
            </w:pPr>
          </w:p>
          <w:p w14:paraId="4DFD571E" w14:textId="77777777" w:rsidR="00C02FF4" w:rsidRPr="00C51B39" w:rsidRDefault="00C02FF4" w:rsidP="00C02FF4">
            <w:pPr>
              <w:jc w:val="right"/>
            </w:pPr>
            <w:r w:rsidRPr="00C51B39">
              <w:t>Cloud Computing, Software Defined Services</w:t>
            </w:r>
          </w:p>
          <w:p w14:paraId="2A26C9AF" w14:textId="77777777" w:rsidR="00C02FF4" w:rsidRPr="00C51B39" w:rsidRDefault="00C02FF4" w:rsidP="00483845">
            <w:pPr>
              <w:jc w:val="right"/>
            </w:pPr>
          </w:p>
          <w:p w14:paraId="7CFF436E" w14:textId="77777777" w:rsidR="00472164" w:rsidRPr="00C51B39" w:rsidRDefault="00472164" w:rsidP="00483845">
            <w:pPr>
              <w:jc w:val="right"/>
            </w:pPr>
          </w:p>
          <w:p w14:paraId="67CABAE2" w14:textId="10B004B9" w:rsidR="00472164" w:rsidRPr="00C51B39" w:rsidRDefault="00472164" w:rsidP="00472164">
            <w:pPr>
              <w:pStyle w:val="TextLeft"/>
            </w:pPr>
            <w:r w:rsidRPr="00C51B39">
              <w:rPr>
                <w:rStyle w:val="Heading1Char"/>
              </w:rPr>
              <w:t>Ac</w:t>
            </w:r>
            <w:r w:rsidRPr="00C51B39">
              <w:rPr>
                <w:rStyle w:val="Heading1Char"/>
              </w:rPr>
              <w:t>hievements</w:t>
            </w:r>
          </w:p>
          <w:p w14:paraId="16839BCE" w14:textId="6128C4B0" w:rsidR="00472164" w:rsidRPr="00C51B39" w:rsidRDefault="003F37C7" w:rsidP="00C51B39">
            <w:pPr>
              <w:pStyle w:val="ListParagraph"/>
              <w:numPr>
                <w:ilvl w:val="0"/>
                <w:numId w:val="6"/>
              </w:numPr>
              <w:spacing w:after="120"/>
              <w:ind w:left="226"/>
            </w:pPr>
            <w:r w:rsidRPr="00C51B39">
              <w:t xml:space="preserve">Configured </w:t>
            </w:r>
            <w:r w:rsidR="003F43C4" w:rsidRPr="00C51B39">
              <w:t>filesharing server on Centos Linux integrating active directory authentication</w:t>
            </w:r>
            <w:r w:rsidR="0017021D" w:rsidRPr="00C51B39">
              <w:t xml:space="preserve"> saving new hardware investments</w:t>
            </w:r>
            <w:r w:rsidR="003F43C4" w:rsidRPr="00C51B39">
              <w:t>.</w:t>
            </w:r>
          </w:p>
          <w:p w14:paraId="4A91E5A2" w14:textId="0B5076BD" w:rsidR="003F43C4" w:rsidRPr="00C51B39" w:rsidRDefault="003F43C4" w:rsidP="0017021D">
            <w:pPr>
              <w:pStyle w:val="ListParagraph"/>
              <w:numPr>
                <w:ilvl w:val="0"/>
                <w:numId w:val="6"/>
              </w:numPr>
              <w:ind w:left="226"/>
            </w:pPr>
            <w:r w:rsidRPr="00C51B39">
              <w:t>IT Infrastructure setup for 150+ Employees.</w:t>
            </w:r>
          </w:p>
          <w:p w14:paraId="59196139" w14:textId="3AD58EFE" w:rsidR="00C51B39" w:rsidRPr="00C51B39" w:rsidRDefault="0017021D" w:rsidP="00C51B39">
            <w:pPr>
              <w:pStyle w:val="ListParagraph"/>
              <w:numPr>
                <w:ilvl w:val="0"/>
                <w:numId w:val="6"/>
              </w:numPr>
              <w:ind w:left="226"/>
            </w:pPr>
            <w:r w:rsidRPr="00C51B39">
              <w:t>Implemented company-wide work from home network connectivity via Cisco AnyConnect VPN setup.</w:t>
            </w:r>
          </w:p>
        </w:tc>
        <w:tc>
          <w:tcPr>
            <w:tcW w:w="7020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id w:val="-1767221959"/>
              <w:placeholder>
                <w:docPart w:val="66E94A6282004AF2ADD952BBAE79FF4E"/>
              </w:placeholder>
              <w:temporary/>
              <w:showingPlcHdr/>
              <w15:appearance w15:val="hidden"/>
              <w:text/>
            </w:sdtPr>
            <w:sdtEndPr/>
            <w:sdtContent>
              <w:p w14:paraId="3DB3A6CB" w14:textId="77777777" w:rsidR="00E10F01" w:rsidRDefault="00E10F01" w:rsidP="00E10F0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50D7B424" w14:textId="511E6140" w:rsidR="00E10F01" w:rsidRPr="00DB040C" w:rsidRDefault="00150F56" w:rsidP="00EE2BDB">
            <w:pPr>
              <w:pStyle w:val="TextRight"/>
              <w:rPr>
                <w:rStyle w:val="Emphasis"/>
                <w:b/>
                <w:bCs/>
                <w:sz w:val="24"/>
                <w:szCs w:val="26"/>
              </w:rPr>
            </w:pPr>
            <w:r w:rsidRPr="00DB040C">
              <w:rPr>
                <w:rStyle w:val="Emphasis"/>
                <w:b/>
                <w:bCs/>
                <w:sz w:val="24"/>
                <w:szCs w:val="26"/>
              </w:rPr>
              <w:t>Advology Solution Pvt Ltd</w:t>
            </w:r>
            <w:r w:rsidR="00E10F01" w:rsidRPr="00DB040C">
              <w:rPr>
                <w:rStyle w:val="Emphasis"/>
                <w:b/>
                <w:bCs/>
                <w:sz w:val="24"/>
                <w:szCs w:val="26"/>
              </w:rPr>
              <w:t xml:space="preserve">• </w:t>
            </w:r>
            <w:r w:rsidRPr="00DB040C">
              <w:rPr>
                <w:rStyle w:val="Emphasis"/>
                <w:b/>
                <w:bCs/>
                <w:sz w:val="24"/>
                <w:szCs w:val="26"/>
              </w:rPr>
              <w:t>Gurugram</w:t>
            </w:r>
          </w:p>
          <w:p w14:paraId="1730A226" w14:textId="77777777" w:rsidR="00DB040C" w:rsidRDefault="00DB040C" w:rsidP="009519D0">
            <w:pPr>
              <w:pStyle w:val="TextRight"/>
              <w:jc w:val="both"/>
            </w:pPr>
            <w:r>
              <w:t>Linux System Administrator, 2016 to Present</w:t>
            </w:r>
          </w:p>
          <w:p w14:paraId="6706471E" w14:textId="3FC9431B" w:rsidR="00DB040C" w:rsidRDefault="00DB040C" w:rsidP="009519D0">
            <w:pPr>
              <w:pStyle w:val="TextRight"/>
              <w:jc w:val="both"/>
            </w:pPr>
            <w:r>
              <w:t>Technical Support Associate, 2014 to 2016</w:t>
            </w:r>
          </w:p>
          <w:p w14:paraId="27202F3D" w14:textId="4E23B455" w:rsidR="00DB040C" w:rsidRDefault="009519D0" w:rsidP="009519D0">
            <w:pPr>
              <w:pStyle w:val="TextRight"/>
              <w:jc w:val="both"/>
            </w:pPr>
            <w:r>
              <w:t>Promoted to system administrator role to lead a 10 member IT team in configuring, troubleshooting and maintaining Linux and Unix infrastructure for mid-sized digital marketing company.</w:t>
            </w:r>
          </w:p>
          <w:p w14:paraId="5FB76EF7" w14:textId="4C800C80" w:rsidR="009519D0" w:rsidRDefault="009519D0" w:rsidP="009519D0">
            <w:pPr>
              <w:pStyle w:val="TextRight"/>
              <w:numPr>
                <w:ilvl w:val="0"/>
                <w:numId w:val="3"/>
              </w:numPr>
            </w:pPr>
            <w:r w:rsidRPr="002F7092">
              <w:rPr>
                <w:b/>
                <w:bCs/>
              </w:rPr>
              <w:t>Performance Tuning:</w:t>
            </w:r>
            <w:r>
              <w:t xml:space="preserve"> Ensure that assigned systems were engineered, configured and optimized for maximum functionality and availability</w:t>
            </w:r>
            <w:r w:rsidR="004242D6">
              <w:t>.</w:t>
            </w:r>
            <w:r>
              <w:t xml:space="preserve"> Implement solutions that reduced single point of failures and improve system uptime to 99</w:t>
            </w:r>
            <w:r w:rsidR="00203D92">
              <w:t>.</w:t>
            </w:r>
            <w:r>
              <w:t>9% availability.</w:t>
            </w:r>
          </w:p>
          <w:p w14:paraId="7647A180" w14:textId="65B45CB0" w:rsidR="009519D0" w:rsidRDefault="009519D0" w:rsidP="009519D0">
            <w:pPr>
              <w:pStyle w:val="ListParagraph"/>
              <w:numPr>
                <w:ilvl w:val="0"/>
                <w:numId w:val="3"/>
              </w:numPr>
            </w:pPr>
            <w:r w:rsidRPr="002F7092">
              <w:rPr>
                <w:b/>
                <w:bCs/>
              </w:rPr>
              <w:t>Project Management:</w:t>
            </w:r>
            <w:r>
              <w:t xml:space="preserve"> Le</w:t>
            </w:r>
            <w:r w:rsidR="00BC288B">
              <w:t>a</w:t>
            </w:r>
            <w:r>
              <w:t xml:space="preserve">d Enterprise wide Hardware/Software installation; </w:t>
            </w:r>
            <w:r w:rsidRPr="00C51B39">
              <w:t>oversaw</w:t>
            </w:r>
            <w:r>
              <w:t xml:space="preserve"> major server upgrade/expansion project that improved network access protection, terminal </w:t>
            </w:r>
            <w:r w:rsidR="0017021D">
              <w:t>services,</w:t>
            </w:r>
            <w:r>
              <w:t xml:space="preserve"> and network performance; and integrate new technologies into existing data-center environments.</w:t>
            </w:r>
          </w:p>
          <w:p w14:paraId="624CEA4A" w14:textId="48396A5A" w:rsidR="009519D0" w:rsidRDefault="009519D0" w:rsidP="009519D0">
            <w:pPr>
              <w:pStyle w:val="ListParagraph"/>
              <w:numPr>
                <w:ilvl w:val="0"/>
                <w:numId w:val="3"/>
              </w:numPr>
            </w:pPr>
            <w:r w:rsidRPr="00B560E2">
              <w:rPr>
                <w:b/>
                <w:bCs/>
              </w:rPr>
              <w:t>Security:</w:t>
            </w:r>
            <w:r>
              <w:t xml:space="preserve"> Closely work with in-house Network engineers to strengthen system/network security and business continuity planning as a member of company’s security incident response team.</w:t>
            </w:r>
          </w:p>
          <w:p w14:paraId="5DB1DE4D" w14:textId="58B3201D" w:rsidR="009519D0" w:rsidRPr="009519D0" w:rsidRDefault="009519D0" w:rsidP="009519D0">
            <w:pPr>
              <w:pStyle w:val="ListParagraph"/>
              <w:numPr>
                <w:ilvl w:val="0"/>
                <w:numId w:val="3"/>
              </w:numPr>
            </w:pPr>
            <w:r w:rsidRPr="00B560E2">
              <w:rPr>
                <w:b/>
                <w:bCs/>
              </w:rPr>
              <w:t>Troubleshooting:</w:t>
            </w:r>
            <w:r>
              <w:t xml:space="preserve"> Rectified many issues by instituting best practices in system log analysis, backups, network operating security, user account/permission management and system/software auditing.</w:t>
            </w:r>
          </w:p>
          <w:p w14:paraId="403B87DC" w14:textId="77777777" w:rsidR="009519D0" w:rsidRDefault="009519D0" w:rsidP="00B53831">
            <w:pPr>
              <w:pStyle w:val="SmallText"/>
            </w:pPr>
          </w:p>
          <w:p w14:paraId="60AA889E" w14:textId="77777777" w:rsidR="009519D0" w:rsidRDefault="009519D0" w:rsidP="00B53831">
            <w:pPr>
              <w:pStyle w:val="SmallText"/>
            </w:pPr>
          </w:p>
          <w:p w14:paraId="29AADE94" w14:textId="46D7D245" w:rsidR="00B53831" w:rsidRDefault="00B53831" w:rsidP="00B53831">
            <w:pPr>
              <w:pStyle w:val="SmallText"/>
            </w:pPr>
            <w:r>
              <w:t>April 2014</w:t>
            </w:r>
            <w:r>
              <w:softHyphen/>
              <w:t>— March 2016</w:t>
            </w:r>
          </w:p>
          <w:p w14:paraId="441CABFA" w14:textId="3CF6178B" w:rsidR="00B53831" w:rsidRDefault="00B53831" w:rsidP="00B53831">
            <w:pPr>
              <w:pStyle w:val="ListParagraph"/>
              <w:numPr>
                <w:ilvl w:val="0"/>
                <w:numId w:val="4"/>
              </w:numPr>
            </w:pPr>
            <w:r>
              <w:t>Deliver high-quality second-level service of the technology envir</w:t>
            </w:r>
            <w:r w:rsidR="004A787E">
              <w:t>onment, manage service now incidents, provide desktop services and asset management.</w:t>
            </w:r>
          </w:p>
          <w:p w14:paraId="6BCAB15B" w14:textId="025C5998" w:rsidR="004A787E" w:rsidRDefault="004A787E" w:rsidP="00B53831">
            <w:pPr>
              <w:pStyle w:val="ListParagraph"/>
              <w:numPr>
                <w:ilvl w:val="0"/>
                <w:numId w:val="4"/>
              </w:numPr>
            </w:pPr>
            <w:r>
              <w:t>Manage work order resolution through first call resolution as per industry standards</w:t>
            </w:r>
          </w:p>
          <w:p w14:paraId="2BE5D218" w14:textId="73EC1A07" w:rsidR="004A787E" w:rsidRDefault="004A787E" w:rsidP="00B53831">
            <w:pPr>
              <w:pStyle w:val="ListParagraph"/>
              <w:numPr>
                <w:ilvl w:val="0"/>
                <w:numId w:val="4"/>
              </w:numPr>
            </w:pPr>
            <w:r>
              <w:t>Complete effective work orders timely and efficiently to provide best troubleshooting results</w:t>
            </w:r>
          </w:p>
          <w:p w14:paraId="43AF6678" w14:textId="165F2090" w:rsidR="004A787E" w:rsidRDefault="004A787E" w:rsidP="00B53831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Proactively communicate with customers, from analysis through resolution, to keep them informed of status; provide follow-up upon resolution to ensure customer satisfaction</w:t>
            </w:r>
          </w:p>
          <w:p w14:paraId="608DBAA9" w14:textId="2FCE4219" w:rsidR="004A787E" w:rsidRDefault="004A787E" w:rsidP="004A787E">
            <w:pPr>
              <w:pStyle w:val="ListParagraph"/>
              <w:numPr>
                <w:ilvl w:val="0"/>
                <w:numId w:val="4"/>
              </w:numPr>
            </w:pPr>
            <w:r>
              <w:t>Provide intermediate-level network troubleshooting and services.</w:t>
            </w:r>
          </w:p>
          <w:p w14:paraId="16CA9339" w14:textId="0B03E6C7" w:rsidR="004A787E" w:rsidRDefault="004A787E" w:rsidP="004A787E">
            <w:pPr>
              <w:pStyle w:val="ListParagraph"/>
              <w:numPr>
                <w:ilvl w:val="0"/>
                <w:numId w:val="4"/>
              </w:numPr>
            </w:pPr>
            <w:r>
              <w:t>I</w:t>
            </w:r>
            <w:r w:rsidRPr="004242D6">
              <w:t>ntegration support for OS X and Windows</w:t>
            </w:r>
            <w:r>
              <w:t>.</w:t>
            </w:r>
          </w:p>
          <w:p w14:paraId="6338B5C4" w14:textId="315C218F" w:rsidR="002465EC" w:rsidRPr="002465EC" w:rsidRDefault="002465EC" w:rsidP="002465EC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Provide ongoing support and communication to other staff members, promoting an empowered, multi-disciplinary team environment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36802FE2" w14:textId="6A919A74" w:rsidR="002465EC" w:rsidRPr="002465EC" w:rsidRDefault="002465EC" w:rsidP="002465EC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Maintain effective communication with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Team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leaders,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Service Desk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teams, 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V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endors, </w:t>
            </w:r>
            <w:r w:rsidR="00C51B39">
              <w:rPr>
                <w:color w:val="000000"/>
                <w:sz w:val="21"/>
                <w:szCs w:val="21"/>
                <w:shd w:val="clear" w:color="auto" w:fill="FFFFFF"/>
              </w:rPr>
              <w:t>manufacturers,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 xml:space="preserve"> and service providers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628C1E0E" w14:textId="6EDF31F3" w:rsidR="002465EC" w:rsidRPr="002465EC" w:rsidRDefault="002465EC" w:rsidP="002465EC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To be proactive in the avoidance of repetitive incidents through publishing “how to’s and “tips” to users on a regular basis and ensuring that the knowledge base is kept up to date at all times</w:t>
            </w:r>
            <w:r>
              <w:rPr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767EA0B0" w14:textId="77777777" w:rsidR="0017021D" w:rsidRPr="0017021D" w:rsidRDefault="002465EC" w:rsidP="00B53831">
            <w:pPr>
              <w:pStyle w:val="ListParagraph"/>
              <w:numPr>
                <w:ilvl w:val="0"/>
                <w:numId w:val="4"/>
              </w:num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Provide ongoing support and communication to other staff members, promoting an empowered, multi-disciplinary team environment</w:t>
            </w:r>
            <w:r w:rsidR="0017021D">
              <w:rPr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5CE520BA" w14:textId="39E223A0" w:rsidR="0017021D" w:rsidRPr="00B53831" w:rsidRDefault="00C51B39" w:rsidP="00B53831">
            <w:pPr>
              <w:pStyle w:val="ListParagraph"/>
              <w:numPr>
                <w:ilvl w:val="0"/>
                <w:numId w:val="4"/>
              </w:numPr>
            </w:pPr>
            <w:r>
              <w:t>Maintained composure and patience dealing with difficult costumer situations.</w:t>
            </w:r>
          </w:p>
        </w:tc>
      </w:tr>
      <w:tr w:rsidR="00B53831" w14:paraId="560EBF76" w14:textId="77777777" w:rsidTr="00F52BB5">
        <w:trPr>
          <w:trHeight w:val="5040"/>
        </w:trPr>
        <w:tc>
          <w:tcPr>
            <w:tcW w:w="3780" w:type="dxa"/>
            <w:gridSpan w:val="2"/>
            <w:tcBorders>
              <w:right w:val="single" w:sz="18" w:space="0" w:color="648276" w:themeColor="accent5"/>
            </w:tcBorders>
          </w:tcPr>
          <w:p w14:paraId="375FC368" w14:textId="77777777" w:rsidR="00B53831" w:rsidRDefault="00B53831" w:rsidP="00E10F01">
            <w:pPr>
              <w:pStyle w:val="Heading1"/>
            </w:pPr>
          </w:p>
        </w:tc>
        <w:tc>
          <w:tcPr>
            <w:tcW w:w="7020" w:type="dxa"/>
            <w:gridSpan w:val="3"/>
            <w:tcBorders>
              <w:left w:val="single" w:sz="18" w:space="0" w:color="648276" w:themeColor="accent5"/>
            </w:tcBorders>
          </w:tcPr>
          <w:p w14:paraId="370249F8" w14:textId="77777777" w:rsidR="00B53831" w:rsidRDefault="00F52BB5" w:rsidP="00E10F01">
            <w:pPr>
              <w:pStyle w:val="Heading2"/>
            </w:pPr>
            <w:r>
              <w:t>Additional Experience:</w:t>
            </w:r>
          </w:p>
          <w:p w14:paraId="1587CB14" w14:textId="3F6FAA39" w:rsidR="00F52BB5" w:rsidRDefault="00F52BB5" w:rsidP="00F52BB5">
            <w:pPr>
              <w:pStyle w:val="ListParagraph"/>
              <w:numPr>
                <w:ilvl w:val="0"/>
                <w:numId w:val="5"/>
              </w:numPr>
            </w:pPr>
            <w:r>
              <w:t>Web hosting Panel Installation on VPS for hosting websites</w:t>
            </w:r>
            <w:r w:rsidR="00472164">
              <w:t xml:space="preserve"> and other services</w:t>
            </w:r>
            <w:r>
              <w:t xml:space="preserve"> e.g. cPanel, WHM, Web</w:t>
            </w:r>
            <w:r w:rsidR="00C51B39">
              <w:t>m</w:t>
            </w:r>
            <w:r>
              <w:t>in, CentOS Web Panel</w:t>
            </w:r>
            <w:r w:rsidR="00472164">
              <w:t>.</w:t>
            </w:r>
          </w:p>
          <w:p w14:paraId="07F4A3D2" w14:textId="1D6EB810" w:rsidR="00F52BB5" w:rsidRDefault="00F52BB5" w:rsidP="00F52BB5">
            <w:pPr>
              <w:pStyle w:val="ListParagraph"/>
              <w:numPr>
                <w:ilvl w:val="0"/>
                <w:numId w:val="5"/>
              </w:numPr>
            </w:pPr>
            <w:r>
              <w:t>Contact Centre Solution setup on VPS for IVR Broadcast and VOIP call termination and origination.</w:t>
            </w:r>
          </w:p>
          <w:p w14:paraId="0F9398D0" w14:textId="3928A668" w:rsidR="00F52BB5" w:rsidRDefault="00F52BB5" w:rsidP="00F52BB5">
            <w:pPr>
              <w:pStyle w:val="ListParagraph"/>
              <w:numPr>
                <w:ilvl w:val="0"/>
                <w:numId w:val="5"/>
              </w:numPr>
            </w:pPr>
            <w:r>
              <w:t>Configuration of Online Backup Solution for VPS.</w:t>
            </w:r>
          </w:p>
          <w:p w14:paraId="6784ACAF" w14:textId="2E552548" w:rsidR="00F52BB5" w:rsidRDefault="003F37C7" w:rsidP="00F52BB5">
            <w:pPr>
              <w:pStyle w:val="ListParagraph"/>
              <w:numPr>
                <w:ilvl w:val="0"/>
                <w:numId w:val="5"/>
              </w:numPr>
            </w:pPr>
            <w:r>
              <w:t>Opensource Software defined storage setup for backup and filesharing.</w:t>
            </w:r>
          </w:p>
          <w:p w14:paraId="1384002B" w14:textId="531CD0D4" w:rsidR="003F43C4" w:rsidRDefault="003F43C4" w:rsidP="00F52BB5">
            <w:pPr>
              <w:pStyle w:val="ListParagraph"/>
              <w:numPr>
                <w:ilvl w:val="0"/>
                <w:numId w:val="5"/>
              </w:numPr>
            </w:pPr>
            <w:r>
              <w:t>SMTP mail server configuration and DNS Setup for Effective delivery of bulk emails</w:t>
            </w:r>
            <w:r w:rsidR="00C51B39">
              <w:t>.</w:t>
            </w:r>
          </w:p>
          <w:p w14:paraId="6FD83FA6" w14:textId="16207BE4" w:rsidR="00F52BB5" w:rsidRPr="00F52BB5" w:rsidRDefault="00F52BB5" w:rsidP="00F52BB5">
            <w:pPr>
              <w:pStyle w:val="ListParagraph"/>
            </w:pPr>
          </w:p>
        </w:tc>
      </w:tr>
      <w:tr w:rsidR="00F52BB5" w14:paraId="09343C6A" w14:textId="77777777" w:rsidTr="00C51B39">
        <w:trPr>
          <w:trHeight w:val="87"/>
        </w:trPr>
        <w:tc>
          <w:tcPr>
            <w:tcW w:w="3780" w:type="dxa"/>
            <w:gridSpan w:val="2"/>
            <w:tcBorders>
              <w:right w:val="single" w:sz="18" w:space="0" w:color="648276" w:themeColor="accent5"/>
            </w:tcBorders>
          </w:tcPr>
          <w:p w14:paraId="462E9FF7" w14:textId="77777777" w:rsidR="00F52BB5" w:rsidRDefault="00F52BB5" w:rsidP="00E10F01">
            <w:pPr>
              <w:pStyle w:val="Heading1"/>
            </w:pPr>
          </w:p>
        </w:tc>
        <w:tc>
          <w:tcPr>
            <w:tcW w:w="702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05BB9AF4" w14:textId="77777777" w:rsidR="00F52BB5" w:rsidRDefault="00F52BB5" w:rsidP="00E10F01">
            <w:pPr>
              <w:pStyle w:val="Heading2"/>
            </w:pPr>
          </w:p>
        </w:tc>
      </w:tr>
    </w:tbl>
    <w:p w14:paraId="4418EBE7" w14:textId="52871CE4" w:rsidR="00EE2BDB" w:rsidRDefault="00EE2BDB" w:rsidP="005D6EF0">
      <w:pPr>
        <w:tabs>
          <w:tab w:val="left" w:pos="1594"/>
        </w:tabs>
      </w:pPr>
    </w:p>
    <w:p w14:paraId="246C4427" w14:textId="687F402B" w:rsidR="00F52BB5" w:rsidRDefault="00F52BB5" w:rsidP="005D6EF0">
      <w:pPr>
        <w:tabs>
          <w:tab w:val="left" w:pos="1594"/>
        </w:tabs>
      </w:pPr>
    </w:p>
    <w:p w14:paraId="74CD8DB4" w14:textId="77777777" w:rsidR="00F52BB5" w:rsidRPr="00EE2BDB" w:rsidRDefault="00F52BB5" w:rsidP="005D6EF0">
      <w:pPr>
        <w:tabs>
          <w:tab w:val="left" w:pos="1594"/>
        </w:tabs>
      </w:pPr>
    </w:p>
    <w:sectPr w:rsidR="00F52BB5" w:rsidRPr="00EE2BDB" w:rsidSect="00693662">
      <w:footerReference w:type="default" r:id="rId11"/>
      <w:pgSz w:w="12240" w:h="15840" w:code="1"/>
      <w:pgMar w:top="720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B37A" w14:textId="77777777" w:rsidR="006261EC" w:rsidRDefault="006261EC" w:rsidP="00F316AD">
      <w:r>
        <w:separator/>
      </w:r>
    </w:p>
  </w:endnote>
  <w:endnote w:type="continuationSeparator" w:id="0">
    <w:p w14:paraId="7E190648" w14:textId="77777777" w:rsidR="006261EC" w:rsidRDefault="006261E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3231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9E8434" wp14:editId="598EF04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75F90F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6C7FE" w14:textId="77777777" w:rsidR="006261EC" w:rsidRDefault="006261EC" w:rsidP="00F316AD">
      <w:r>
        <w:separator/>
      </w:r>
    </w:p>
  </w:footnote>
  <w:footnote w:type="continuationSeparator" w:id="0">
    <w:p w14:paraId="29D204BF" w14:textId="77777777" w:rsidR="006261EC" w:rsidRDefault="006261E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72E8"/>
    <w:multiLevelType w:val="hybridMultilevel"/>
    <w:tmpl w:val="0B10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86DA1"/>
    <w:multiLevelType w:val="hybridMultilevel"/>
    <w:tmpl w:val="3C26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B3C8C"/>
    <w:multiLevelType w:val="hybridMultilevel"/>
    <w:tmpl w:val="17B4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D69CA"/>
    <w:multiLevelType w:val="hybridMultilevel"/>
    <w:tmpl w:val="6A1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678"/>
    <w:multiLevelType w:val="hybridMultilevel"/>
    <w:tmpl w:val="CD4EA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CE"/>
    <w:rsid w:val="00051F09"/>
    <w:rsid w:val="000E1D44"/>
    <w:rsid w:val="001041C5"/>
    <w:rsid w:val="00150F56"/>
    <w:rsid w:val="0016696C"/>
    <w:rsid w:val="0017021D"/>
    <w:rsid w:val="00193D00"/>
    <w:rsid w:val="001A4DBF"/>
    <w:rsid w:val="001B744B"/>
    <w:rsid w:val="00203D92"/>
    <w:rsid w:val="0020696E"/>
    <w:rsid w:val="002356A2"/>
    <w:rsid w:val="002465EC"/>
    <w:rsid w:val="002D12DA"/>
    <w:rsid w:val="002F7092"/>
    <w:rsid w:val="003019B2"/>
    <w:rsid w:val="0034688D"/>
    <w:rsid w:val="003F04DE"/>
    <w:rsid w:val="003F37C7"/>
    <w:rsid w:val="003F43C4"/>
    <w:rsid w:val="0040233B"/>
    <w:rsid w:val="00406DD8"/>
    <w:rsid w:val="004242D6"/>
    <w:rsid w:val="00472164"/>
    <w:rsid w:val="00481994"/>
    <w:rsid w:val="00483845"/>
    <w:rsid w:val="004A787E"/>
    <w:rsid w:val="004C08CE"/>
    <w:rsid w:val="004C5543"/>
    <w:rsid w:val="00511A6E"/>
    <w:rsid w:val="00522142"/>
    <w:rsid w:val="0057534A"/>
    <w:rsid w:val="005D6EF0"/>
    <w:rsid w:val="00605A5B"/>
    <w:rsid w:val="006261EC"/>
    <w:rsid w:val="00692B82"/>
    <w:rsid w:val="00693662"/>
    <w:rsid w:val="006C60E6"/>
    <w:rsid w:val="006E3184"/>
    <w:rsid w:val="006E70D3"/>
    <w:rsid w:val="00722DD8"/>
    <w:rsid w:val="007302D3"/>
    <w:rsid w:val="007B0F94"/>
    <w:rsid w:val="007B3957"/>
    <w:rsid w:val="008B305F"/>
    <w:rsid w:val="00901946"/>
    <w:rsid w:val="0090749F"/>
    <w:rsid w:val="009519D0"/>
    <w:rsid w:val="00983C63"/>
    <w:rsid w:val="00A0359D"/>
    <w:rsid w:val="00A77921"/>
    <w:rsid w:val="00AB0C61"/>
    <w:rsid w:val="00AB2143"/>
    <w:rsid w:val="00B53831"/>
    <w:rsid w:val="00B560E2"/>
    <w:rsid w:val="00B575FB"/>
    <w:rsid w:val="00BC288B"/>
    <w:rsid w:val="00C02FF4"/>
    <w:rsid w:val="00C1095A"/>
    <w:rsid w:val="00C51B39"/>
    <w:rsid w:val="00C55D85"/>
    <w:rsid w:val="00C563ED"/>
    <w:rsid w:val="00CA2273"/>
    <w:rsid w:val="00CB2980"/>
    <w:rsid w:val="00CD50FD"/>
    <w:rsid w:val="00CD7F27"/>
    <w:rsid w:val="00D05DEF"/>
    <w:rsid w:val="00D32349"/>
    <w:rsid w:val="00D365FA"/>
    <w:rsid w:val="00D47124"/>
    <w:rsid w:val="00DB040C"/>
    <w:rsid w:val="00DD5D7B"/>
    <w:rsid w:val="00DE7CC5"/>
    <w:rsid w:val="00E10F01"/>
    <w:rsid w:val="00E1781C"/>
    <w:rsid w:val="00E810C1"/>
    <w:rsid w:val="00EE2BDB"/>
    <w:rsid w:val="00F012B4"/>
    <w:rsid w:val="00F316AD"/>
    <w:rsid w:val="00F4501B"/>
    <w:rsid w:val="00F52BB5"/>
    <w:rsid w:val="00F7416C"/>
    <w:rsid w:val="00FB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82F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9366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www.linkedin.com/in/snshukl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hi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E77CBF9D2D43589A4F96D678F2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8E04E-B881-4987-8BCF-B8C3935B7840}"/>
      </w:docPartPr>
      <w:docPartBody>
        <w:p w:rsidR="001A3303" w:rsidRDefault="001A3303">
          <w:pPr>
            <w:pStyle w:val="3DE77CBF9D2D43589A4F96D678F24093"/>
          </w:pPr>
          <w:r w:rsidRPr="00605A5B">
            <w:t>Contact</w:t>
          </w:r>
        </w:p>
      </w:docPartBody>
    </w:docPart>
    <w:docPart>
      <w:docPartPr>
        <w:name w:val="66E94A6282004AF2ADD952BBAE79F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86E9-508B-473D-85CE-DA89D75E35B7}"/>
      </w:docPartPr>
      <w:docPartBody>
        <w:p w:rsidR="001A3303" w:rsidRDefault="001A3303">
          <w:pPr>
            <w:pStyle w:val="66E94A6282004AF2ADD952BBAE79FF4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03"/>
    <w:rsid w:val="0008064B"/>
    <w:rsid w:val="0012148F"/>
    <w:rsid w:val="0012715D"/>
    <w:rsid w:val="001A3303"/>
    <w:rsid w:val="0079587B"/>
    <w:rsid w:val="00A119B5"/>
    <w:rsid w:val="00B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E77CBF9D2D43589A4F96D678F24093">
    <w:name w:val="3DE77CBF9D2D43589A4F96D678F24093"/>
  </w:style>
  <w:style w:type="paragraph" w:customStyle="1" w:styleId="5857A9B298D844969449C93088FB60A9">
    <w:name w:val="5857A9B298D844969449C93088FB60A9"/>
  </w:style>
  <w:style w:type="paragraph" w:customStyle="1" w:styleId="66E94A6282004AF2ADD952BBAE79FF4E">
    <w:name w:val="66E94A6282004AF2ADD952BBAE79FF4E"/>
  </w:style>
  <w:style w:type="paragraph" w:customStyle="1" w:styleId="329D1983A3114006A056122C532286C0">
    <w:name w:val="329D1983A3114006A056122C532286C0"/>
    <w:rsid w:val="00A119B5"/>
  </w:style>
  <w:style w:type="paragraph" w:customStyle="1" w:styleId="0CF6F4B482A44A1B8EBC3D7A1E0C9752">
    <w:name w:val="0CF6F4B482A44A1B8EBC3D7A1E0C9752"/>
    <w:rsid w:val="00A119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1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2020-03-02T04:24:00Z</dcterms:created>
  <dcterms:modified xsi:type="dcterms:W3CDTF">2020-04-19T07:35:00Z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Status">
    <vt:lpwstr>Not started</vt:lpwstr>
  </property>
  <property fmtid="{D5CDD505-2E9C-101B-9397-08002B2CF9AE}" pid="4" name="MediaServiceKeyPoints">
    <vt:lpwstr/>
  </property>
</Properties>
</file>